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D8B5" w14:textId="0BE69C40" w:rsidR="004304CC" w:rsidRPr="000150B8" w:rsidRDefault="00E20E4F" w:rsidP="00E20E4F">
      <w:pPr>
        <w:rPr>
          <w:rFonts w:cs="Gill Sans MT"/>
          <w:bCs/>
        </w:rPr>
      </w:pPr>
      <w:r>
        <w:t>{[</w:t>
      </w:r>
      <w:r w:rsidRPr="00E20E4F">
        <w:rPr>
          <w:noProof/>
          <w:color w:val="2157AD"/>
          <w:shd w:val="clear" w:color="auto" w:fill="C9E1F3"/>
        </w:rPr>
        <w:t>test</w:t>
      </w:r>
      <w:r>
        <w:t>]}</w:t>
      </w:r>
    </w:p>
    <w:p w14:paraId="0C5A7DF6" w14:textId="77777777" w:rsidR="004304CC" w:rsidRPr="000150B8" w:rsidRDefault="004304CC" w:rsidP="004304CC">
      <w:pPr>
        <w:pStyle w:val="AccountHeading1"/>
      </w:pPr>
    </w:p>
    <w:sectPr w:rsidR="004304CC" w:rsidRPr="000150B8" w:rsidSect="00515350">
      <w:headerReference w:type="default" r:id="rId7"/>
      <w:type w:val="continuous"/>
      <w:pgSz w:w="15840" w:h="12240" w:orient="landscape" w:code="1"/>
      <w:pgMar w:top="720" w:right="1008" w:bottom="1152" w:left="1008" w:header="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90687" w14:textId="77777777" w:rsidR="00E10727" w:rsidRDefault="00E10727">
      <w:r>
        <w:separator/>
      </w:r>
    </w:p>
  </w:endnote>
  <w:endnote w:type="continuationSeparator" w:id="0">
    <w:p w14:paraId="5A7DD660" w14:textId="77777777" w:rsidR="00E10727" w:rsidRDefault="00E1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Century Gothic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6EF34" w14:textId="77777777" w:rsidR="00E10727" w:rsidRDefault="00E10727">
      <w:r>
        <w:separator/>
      </w:r>
    </w:p>
  </w:footnote>
  <w:footnote w:type="continuationSeparator" w:id="0">
    <w:p w14:paraId="52A4FDCD" w14:textId="77777777" w:rsidR="00E10727" w:rsidRDefault="00E1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A14E5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42509997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29210E33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742A73EB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1BAE03D2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7DD55618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70CA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1"/>
    <w:rsid w:val="00002FEF"/>
    <w:rsid w:val="00011897"/>
    <w:rsid w:val="000150B8"/>
    <w:rsid w:val="00037398"/>
    <w:rsid w:val="0005323C"/>
    <w:rsid w:val="00057A22"/>
    <w:rsid w:val="000834C4"/>
    <w:rsid w:val="000859B8"/>
    <w:rsid w:val="000947E3"/>
    <w:rsid w:val="000954F2"/>
    <w:rsid w:val="000E1591"/>
    <w:rsid w:val="000E4E2E"/>
    <w:rsid w:val="00103270"/>
    <w:rsid w:val="00104697"/>
    <w:rsid w:val="00105EAA"/>
    <w:rsid w:val="00106A3D"/>
    <w:rsid w:val="00125152"/>
    <w:rsid w:val="001255D9"/>
    <w:rsid w:val="00135DBA"/>
    <w:rsid w:val="00160EAE"/>
    <w:rsid w:val="00160F33"/>
    <w:rsid w:val="00164F2D"/>
    <w:rsid w:val="00185870"/>
    <w:rsid w:val="00186089"/>
    <w:rsid w:val="001B0B73"/>
    <w:rsid w:val="001B3F42"/>
    <w:rsid w:val="001D2894"/>
    <w:rsid w:val="001D393E"/>
    <w:rsid w:val="001D423F"/>
    <w:rsid w:val="001D4256"/>
    <w:rsid w:val="002548AA"/>
    <w:rsid w:val="0026099F"/>
    <w:rsid w:val="00274D45"/>
    <w:rsid w:val="00275B38"/>
    <w:rsid w:val="00275F32"/>
    <w:rsid w:val="00285F94"/>
    <w:rsid w:val="0029200F"/>
    <w:rsid w:val="00305915"/>
    <w:rsid w:val="00306293"/>
    <w:rsid w:val="0031104B"/>
    <w:rsid w:val="00315BBF"/>
    <w:rsid w:val="0032270B"/>
    <w:rsid w:val="00332BD0"/>
    <w:rsid w:val="003415E6"/>
    <w:rsid w:val="0034259E"/>
    <w:rsid w:val="00364BDA"/>
    <w:rsid w:val="00365F69"/>
    <w:rsid w:val="00370DE1"/>
    <w:rsid w:val="003B4205"/>
    <w:rsid w:val="003E4D67"/>
    <w:rsid w:val="003F6890"/>
    <w:rsid w:val="0040562F"/>
    <w:rsid w:val="004067F8"/>
    <w:rsid w:val="00420716"/>
    <w:rsid w:val="004304CC"/>
    <w:rsid w:val="004508F1"/>
    <w:rsid w:val="0046222D"/>
    <w:rsid w:val="004623C1"/>
    <w:rsid w:val="00463612"/>
    <w:rsid w:val="004733C1"/>
    <w:rsid w:val="004845C6"/>
    <w:rsid w:val="00485D06"/>
    <w:rsid w:val="004919C5"/>
    <w:rsid w:val="004A3063"/>
    <w:rsid w:val="004C3D52"/>
    <w:rsid w:val="004C3F59"/>
    <w:rsid w:val="00510BB9"/>
    <w:rsid w:val="00514A15"/>
    <w:rsid w:val="00515350"/>
    <w:rsid w:val="00530B57"/>
    <w:rsid w:val="00533279"/>
    <w:rsid w:val="00533DD1"/>
    <w:rsid w:val="00544EDA"/>
    <w:rsid w:val="0055012F"/>
    <w:rsid w:val="00572B5F"/>
    <w:rsid w:val="0059300F"/>
    <w:rsid w:val="005B4CBF"/>
    <w:rsid w:val="005E7C49"/>
    <w:rsid w:val="006259E0"/>
    <w:rsid w:val="00627A79"/>
    <w:rsid w:val="006A0E3D"/>
    <w:rsid w:val="006B5337"/>
    <w:rsid w:val="006C109A"/>
    <w:rsid w:val="006F70BC"/>
    <w:rsid w:val="0070412B"/>
    <w:rsid w:val="00724211"/>
    <w:rsid w:val="007916E9"/>
    <w:rsid w:val="007A2ECE"/>
    <w:rsid w:val="007B64D9"/>
    <w:rsid w:val="007C6735"/>
    <w:rsid w:val="007C6F65"/>
    <w:rsid w:val="007D028F"/>
    <w:rsid w:val="007D7A96"/>
    <w:rsid w:val="007E2082"/>
    <w:rsid w:val="007E4AC7"/>
    <w:rsid w:val="007F1971"/>
    <w:rsid w:val="00812E51"/>
    <w:rsid w:val="00834C76"/>
    <w:rsid w:val="0085169F"/>
    <w:rsid w:val="00880DBE"/>
    <w:rsid w:val="00890E5E"/>
    <w:rsid w:val="008A2786"/>
    <w:rsid w:val="008C2064"/>
    <w:rsid w:val="008C3C8C"/>
    <w:rsid w:val="008C6C52"/>
    <w:rsid w:val="008E41EC"/>
    <w:rsid w:val="008E6180"/>
    <w:rsid w:val="008F0A32"/>
    <w:rsid w:val="00904179"/>
    <w:rsid w:val="00905309"/>
    <w:rsid w:val="00913FDC"/>
    <w:rsid w:val="00916948"/>
    <w:rsid w:val="00921E76"/>
    <w:rsid w:val="009236C9"/>
    <w:rsid w:val="00931CC6"/>
    <w:rsid w:val="00931DB9"/>
    <w:rsid w:val="00940473"/>
    <w:rsid w:val="00943CDA"/>
    <w:rsid w:val="00947110"/>
    <w:rsid w:val="00947A1C"/>
    <w:rsid w:val="00961931"/>
    <w:rsid w:val="009806E6"/>
    <w:rsid w:val="00981521"/>
    <w:rsid w:val="009A3136"/>
    <w:rsid w:val="009A661B"/>
    <w:rsid w:val="009A7B5B"/>
    <w:rsid w:val="009C0ED0"/>
    <w:rsid w:val="009C3785"/>
    <w:rsid w:val="009E618D"/>
    <w:rsid w:val="00A10ADA"/>
    <w:rsid w:val="00A26668"/>
    <w:rsid w:val="00A40036"/>
    <w:rsid w:val="00A44340"/>
    <w:rsid w:val="00A703AE"/>
    <w:rsid w:val="00A75B45"/>
    <w:rsid w:val="00B06320"/>
    <w:rsid w:val="00B123FB"/>
    <w:rsid w:val="00B15C82"/>
    <w:rsid w:val="00B37330"/>
    <w:rsid w:val="00B5095A"/>
    <w:rsid w:val="00B927B8"/>
    <w:rsid w:val="00BA446E"/>
    <w:rsid w:val="00BB1245"/>
    <w:rsid w:val="00BB7409"/>
    <w:rsid w:val="00BC4A84"/>
    <w:rsid w:val="00BD39DE"/>
    <w:rsid w:val="00BE6C4A"/>
    <w:rsid w:val="00BE7035"/>
    <w:rsid w:val="00BF3E7D"/>
    <w:rsid w:val="00C0039B"/>
    <w:rsid w:val="00C21800"/>
    <w:rsid w:val="00C27A06"/>
    <w:rsid w:val="00C36E65"/>
    <w:rsid w:val="00C45ABA"/>
    <w:rsid w:val="00C54BD7"/>
    <w:rsid w:val="00C60143"/>
    <w:rsid w:val="00C65E02"/>
    <w:rsid w:val="00C8381C"/>
    <w:rsid w:val="00C93521"/>
    <w:rsid w:val="00CB0BEE"/>
    <w:rsid w:val="00CD351A"/>
    <w:rsid w:val="00CE13A1"/>
    <w:rsid w:val="00D13A49"/>
    <w:rsid w:val="00D162D1"/>
    <w:rsid w:val="00D16573"/>
    <w:rsid w:val="00D17926"/>
    <w:rsid w:val="00D17937"/>
    <w:rsid w:val="00D2209F"/>
    <w:rsid w:val="00D36826"/>
    <w:rsid w:val="00D56B89"/>
    <w:rsid w:val="00D60135"/>
    <w:rsid w:val="00D8198E"/>
    <w:rsid w:val="00D82407"/>
    <w:rsid w:val="00DA62BE"/>
    <w:rsid w:val="00DE5738"/>
    <w:rsid w:val="00DF6F58"/>
    <w:rsid w:val="00E1051B"/>
    <w:rsid w:val="00E10727"/>
    <w:rsid w:val="00E207F5"/>
    <w:rsid w:val="00E20E4F"/>
    <w:rsid w:val="00E223BD"/>
    <w:rsid w:val="00E223E3"/>
    <w:rsid w:val="00E517C7"/>
    <w:rsid w:val="00E568FF"/>
    <w:rsid w:val="00E6734E"/>
    <w:rsid w:val="00E74B24"/>
    <w:rsid w:val="00E7517B"/>
    <w:rsid w:val="00E839B5"/>
    <w:rsid w:val="00E84108"/>
    <w:rsid w:val="00EA231C"/>
    <w:rsid w:val="00EA41CE"/>
    <w:rsid w:val="00EB4AF3"/>
    <w:rsid w:val="00ED1AF4"/>
    <w:rsid w:val="00ED4F01"/>
    <w:rsid w:val="00EE38B7"/>
    <w:rsid w:val="00EE43F1"/>
    <w:rsid w:val="00EF4A5C"/>
    <w:rsid w:val="00F03B3B"/>
    <w:rsid w:val="00F0667A"/>
    <w:rsid w:val="00F108F2"/>
    <w:rsid w:val="00F40071"/>
    <w:rsid w:val="00F5012A"/>
    <w:rsid w:val="00F577E8"/>
    <w:rsid w:val="00F73224"/>
    <w:rsid w:val="00F7606A"/>
    <w:rsid w:val="00F76E82"/>
    <w:rsid w:val="00F877EE"/>
    <w:rsid w:val="00FA082E"/>
    <w:rsid w:val="00FA5FF7"/>
    <w:rsid w:val="00FB0406"/>
    <w:rsid w:val="00FB103A"/>
    <w:rsid w:val="00FB78B4"/>
    <w:rsid w:val="00FC3716"/>
    <w:rsid w:val="00FC7FE2"/>
    <w:rsid w:val="00FE02FB"/>
    <w:rsid w:val="00F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E899C8"/>
  <w14:defaultImageDpi w14:val="0"/>
  <w15:docId w15:val="{CCD34DF0-F87F-4531-8C5D-362F7381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B8"/>
    <w:pPr>
      <w:widowControl w:val="0"/>
      <w:autoSpaceDE w:val="0"/>
      <w:autoSpaceDN w:val="0"/>
      <w:adjustRightInd w:val="0"/>
    </w:pPr>
    <w:rPr>
      <w:rFonts w:ascii="Optima" w:hAnsi="Optima"/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9"/>
    <w:qFormat/>
    <w:rsid w:val="00B37330"/>
    <w:pPr>
      <w:keepNext/>
      <w:widowControl/>
      <w:autoSpaceDE/>
      <w:autoSpaceDN/>
      <w:adjustRightInd/>
      <w:spacing w:after="360" w:line="400" w:lineRule="exact"/>
      <w:jc w:val="center"/>
      <w:outlineLvl w:val="0"/>
    </w:pPr>
    <w:rPr>
      <w:rFonts w:ascii="Arial" w:hAnsi="Arial"/>
      <w:b/>
      <w:kern w:val="32"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9"/>
    <w:qFormat/>
    <w:rsid w:val="00B37330"/>
    <w:pPr>
      <w:keepNext/>
      <w:keepLines/>
      <w:widowControl/>
      <w:autoSpaceDE/>
      <w:autoSpaceDN/>
      <w:adjustRightInd/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9"/>
    <w:qFormat/>
    <w:rsid w:val="00B37330"/>
    <w:pPr>
      <w:keepNext/>
      <w:keepLines/>
      <w:widowControl/>
      <w:autoSpaceDE/>
      <w:autoSpaceDN/>
      <w:adjustRightInd/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9"/>
    <w:qFormat/>
    <w:rsid w:val="00B37330"/>
    <w:pPr>
      <w:keepNext/>
      <w:keepLines/>
      <w:widowControl/>
      <w:autoSpaceDE/>
      <w:autoSpaceDN/>
      <w:adjustRightInd/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9"/>
    <w:qFormat/>
    <w:rsid w:val="00B37330"/>
    <w:pPr>
      <w:keepNext/>
      <w:keepLines/>
      <w:widowControl/>
      <w:autoSpaceDE/>
      <w:autoSpaceDN/>
      <w:adjustRightInd/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733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733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B3733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733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libri Light" w:eastAsia="Times New Roman" w:hAnsi="Calibri Light" w:cs="Times New Roman"/>
    </w:rPr>
  </w:style>
  <w:style w:type="paragraph" w:customStyle="1" w:styleId="DocumentTitle">
    <w:name w:val="Document Title"/>
    <w:next w:val="TextHeading2"/>
    <w:uiPriority w:val="99"/>
    <w:rsid w:val="00B37330"/>
    <w:pPr>
      <w:keepNext/>
      <w:keepLines/>
      <w:spacing w:after="480" w:line="400" w:lineRule="exact"/>
      <w:jc w:val="center"/>
      <w:outlineLvl w:val="0"/>
    </w:pPr>
    <w:rPr>
      <w:rFonts w:ascii="Arial" w:hAnsi="Arial"/>
      <w:b/>
      <w:sz w:val="36"/>
    </w:rPr>
  </w:style>
  <w:style w:type="paragraph" w:customStyle="1" w:styleId="DocumentTOC">
    <w:name w:val="Document TOC"/>
    <w:next w:val="TextHeading2"/>
    <w:uiPriority w:val="99"/>
    <w:rsid w:val="00B37330"/>
    <w:pPr>
      <w:keepNext/>
      <w:keepLines/>
      <w:spacing w:before="120" w:after="480" w:line="400" w:lineRule="exact"/>
      <w:jc w:val="center"/>
    </w:pPr>
    <w:rPr>
      <w:rFonts w:ascii="Arial" w:hAnsi="Arial"/>
      <w:b/>
      <w:sz w:val="36"/>
    </w:rPr>
  </w:style>
  <w:style w:type="paragraph" w:customStyle="1" w:styleId="Heading1Unnumbered">
    <w:name w:val="Heading 1 Unnumbered"/>
    <w:basedOn w:val="Heading1"/>
    <w:uiPriority w:val="99"/>
    <w:rsid w:val="00B37330"/>
  </w:style>
  <w:style w:type="paragraph" w:customStyle="1" w:styleId="Heading2Unnumbered">
    <w:name w:val="Heading 2 Unnumbered"/>
    <w:basedOn w:val="Heading2"/>
    <w:uiPriority w:val="99"/>
    <w:rsid w:val="00B37330"/>
  </w:style>
  <w:style w:type="paragraph" w:customStyle="1" w:styleId="PortfolioSection">
    <w:name w:val="Portfolio Section"/>
    <w:next w:val="TextHeading2"/>
    <w:uiPriority w:val="99"/>
    <w:rsid w:val="00B37330"/>
    <w:pPr>
      <w:pBdr>
        <w:bottom w:val="single" w:sz="12" w:space="1" w:color="FFCC00"/>
      </w:pBdr>
      <w:spacing w:after="240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uiPriority w:val="99"/>
    <w:rsid w:val="00B37330"/>
    <w:pPr>
      <w:pBdr>
        <w:top w:val="single" w:sz="12" w:space="11" w:color="FFCC00"/>
        <w:bottom w:val="single" w:sz="12" w:space="11" w:color="FFCC00"/>
      </w:pBdr>
      <w:spacing w:before="2880" w:line="240" w:lineRule="atLeast"/>
      <w:jc w:val="center"/>
    </w:pPr>
    <w:rPr>
      <w:rFonts w:ascii="Arial" w:hAnsi="Arial"/>
      <w:b/>
      <w:bCs/>
      <w:sz w:val="48"/>
    </w:rPr>
  </w:style>
  <w:style w:type="paragraph" w:customStyle="1" w:styleId="TextHeading2">
    <w:name w:val="Text Heading 2"/>
    <w:uiPriority w:val="99"/>
    <w:rsid w:val="00B37330"/>
    <w:pPr>
      <w:spacing w:before="120" w:after="120"/>
      <w:jc w:val="both"/>
    </w:pPr>
    <w:rPr>
      <w:sz w:val="24"/>
    </w:rPr>
  </w:style>
  <w:style w:type="paragraph" w:customStyle="1" w:styleId="TextHeading3">
    <w:name w:val="Text Heading 3"/>
    <w:uiPriority w:val="99"/>
    <w:rsid w:val="00B37330"/>
    <w:pPr>
      <w:spacing w:before="120" w:after="120"/>
      <w:ind w:left="720" w:right="720"/>
      <w:jc w:val="both"/>
    </w:pPr>
    <w:rPr>
      <w:sz w:val="24"/>
    </w:rPr>
  </w:style>
  <w:style w:type="paragraph" w:customStyle="1" w:styleId="TextHeading4">
    <w:name w:val="Text Heading 4"/>
    <w:uiPriority w:val="99"/>
    <w:rsid w:val="00B37330"/>
    <w:pPr>
      <w:spacing w:before="120" w:after="120"/>
      <w:ind w:left="1440" w:right="1440"/>
      <w:jc w:val="both"/>
    </w:pPr>
    <w:rPr>
      <w:sz w:val="24"/>
    </w:rPr>
  </w:style>
  <w:style w:type="paragraph" w:customStyle="1" w:styleId="TextHeading5">
    <w:name w:val="Text Heading 5"/>
    <w:uiPriority w:val="99"/>
    <w:rsid w:val="00B37330"/>
    <w:pPr>
      <w:spacing w:before="120" w:after="120"/>
      <w:ind w:left="2160" w:right="2160"/>
      <w:jc w:val="both"/>
    </w:pPr>
    <w:rPr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B37330"/>
    <w:pPr>
      <w:spacing w:before="240" w:after="240" w:line="480" w:lineRule="exact"/>
      <w:jc w:val="center"/>
    </w:pPr>
    <w:rPr>
      <w:rFonts w:ascii="Arial" w:hAnsi="Arial"/>
      <w:b/>
      <w:kern w:val="28"/>
      <w:sz w:val="36"/>
      <w:szCs w:val="20"/>
    </w:rPr>
  </w:style>
  <w:style w:type="character" w:customStyle="1" w:styleId="TitleChar">
    <w:name w:val="Title Char"/>
    <w:link w:val="Title"/>
    <w:uiPriority w:val="10"/>
    <w:locked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TitleDocument">
    <w:name w:val="Title Document"/>
    <w:uiPriority w:val="99"/>
    <w:rsid w:val="00B37330"/>
    <w:pPr>
      <w:spacing w:line="400" w:lineRule="exact"/>
      <w:jc w:val="center"/>
    </w:pPr>
    <w:rPr>
      <w:rFonts w:ascii="Arial" w:hAnsi="Arial"/>
      <w:b/>
      <w:sz w:val="36"/>
    </w:rPr>
  </w:style>
  <w:style w:type="paragraph" w:customStyle="1" w:styleId="TitleDocumentCenter">
    <w:name w:val="Title Document Center"/>
    <w:next w:val="TextHeading2"/>
    <w:autoRedefine/>
    <w:uiPriority w:val="99"/>
    <w:rsid w:val="00B37330"/>
    <w:pPr>
      <w:spacing w:before="120" w:line="400" w:lineRule="atLeast"/>
      <w:jc w:val="center"/>
    </w:pPr>
    <w:rPr>
      <w:rFonts w:ascii="Arial" w:hAnsi="Arial"/>
      <w:b/>
      <w:noProof/>
      <w:sz w:val="36"/>
    </w:rPr>
  </w:style>
  <w:style w:type="paragraph" w:customStyle="1" w:styleId="TitlePage">
    <w:name w:val="Title Page"/>
    <w:uiPriority w:val="99"/>
    <w:rsid w:val="00B37330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99"/>
    <w:semiHidden/>
    <w:rsid w:val="00B37330"/>
    <w:pPr>
      <w:keepNext/>
      <w:widowControl/>
      <w:tabs>
        <w:tab w:val="left" w:pos="2520"/>
        <w:tab w:val="right" w:leader="dot" w:pos="8640"/>
      </w:tabs>
      <w:autoSpaceDE/>
      <w:autoSpaceDN/>
      <w:adjustRightInd/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99"/>
    <w:semiHidden/>
    <w:rsid w:val="00B37330"/>
    <w:pPr>
      <w:widowControl/>
      <w:tabs>
        <w:tab w:val="left" w:pos="2520"/>
        <w:tab w:val="right" w:leader="dot" w:pos="8640"/>
      </w:tabs>
      <w:autoSpaceDE/>
      <w:autoSpaceDN/>
      <w:adjustRightInd/>
      <w:ind w:left="2520" w:right="720" w:hanging="2520"/>
    </w:pPr>
    <w:rPr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B37330"/>
    <w:pPr>
      <w:ind w:left="480"/>
    </w:pPr>
  </w:style>
  <w:style w:type="paragraph" w:styleId="DocumentMap">
    <w:name w:val="Document Map"/>
    <w:basedOn w:val="Normal"/>
    <w:link w:val="DocumentMapChar"/>
    <w:uiPriority w:val="99"/>
    <w:semiHidden/>
    <w:rsid w:val="00B3733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Segoe UI" w:hAnsi="Segoe UI" w:cs="Segoe UI"/>
      <w:sz w:val="16"/>
      <w:szCs w:val="16"/>
    </w:rPr>
  </w:style>
  <w:style w:type="character" w:styleId="Hyperlink">
    <w:name w:val="Hyperlink"/>
    <w:uiPriority w:val="99"/>
    <w:rsid w:val="00B37330"/>
    <w:rPr>
      <w:rFonts w:cs="Times New Roman"/>
      <w:color w:val="0000FF"/>
      <w:u w:val="single"/>
    </w:rPr>
  </w:style>
  <w:style w:type="paragraph" w:customStyle="1" w:styleId="t1">
    <w:name w:val="t1"/>
    <w:basedOn w:val="Normal"/>
    <w:uiPriority w:val="99"/>
    <w:rsid w:val="00B37330"/>
    <w:pPr>
      <w:spacing w:before="120" w:after="120"/>
    </w:pPr>
  </w:style>
  <w:style w:type="paragraph" w:styleId="EnvelopeAddress">
    <w:name w:val="envelope address"/>
    <w:basedOn w:val="Normal"/>
    <w:uiPriority w:val="99"/>
    <w:rsid w:val="00B37330"/>
    <w:pPr>
      <w:framePr w:w="7920" w:h="1980" w:hRule="exact" w:hSpace="180" w:wrap="auto" w:hAnchor="page" w:xAlign="center" w:yAlign="bottom"/>
      <w:ind w:left="2880"/>
    </w:pPr>
    <w:rPr>
      <w:rFonts w:ascii="Gill Sans MT" w:hAnsi="Gill Sans MT" w:cs="Gill Sans MT"/>
      <w:sz w:val="32"/>
      <w:szCs w:val="32"/>
    </w:rPr>
  </w:style>
  <w:style w:type="paragraph" w:styleId="EnvelopeReturn">
    <w:name w:val="envelope return"/>
    <w:basedOn w:val="Normal"/>
    <w:uiPriority w:val="99"/>
    <w:rsid w:val="00B37330"/>
    <w:rPr>
      <w:rFonts w:ascii="Gill Sans MT" w:hAnsi="Gill Sans MT" w:cs="Gill Sans MT"/>
      <w:sz w:val="20"/>
      <w:szCs w:val="20"/>
    </w:rPr>
  </w:style>
  <w:style w:type="paragraph" w:styleId="Header">
    <w:name w:val="header"/>
    <w:basedOn w:val="Normal"/>
    <w:link w:val="HeaderChar"/>
    <w:uiPriority w:val="99"/>
    <w:rsid w:val="00B3733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uiPriority w:val="99"/>
    <w:rsid w:val="00B3733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150B8"/>
    <w:pPr>
      <w:tabs>
        <w:tab w:val="center" w:pos="4320"/>
        <w:tab w:val="right" w:pos="8640"/>
      </w:tabs>
    </w:pPr>
    <w:rPr>
      <w:sz w:val="32"/>
    </w:rPr>
  </w:style>
  <w:style w:type="character" w:customStyle="1" w:styleId="FooterChar">
    <w:name w:val="Footer Char"/>
    <w:link w:val="Footer"/>
    <w:uiPriority w:val="99"/>
    <w:locked/>
    <w:rsid w:val="000150B8"/>
    <w:rPr>
      <w:rFonts w:ascii="Optima" w:hAnsi="Optim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50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rsid w:val="00B37330"/>
  </w:style>
  <w:style w:type="paragraph" w:customStyle="1" w:styleId="Style1">
    <w:name w:val="Style1"/>
    <w:basedOn w:val="BodyTextFirstIndent"/>
    <w:next w:val="BodyTextFirstIndent"/>
    <w:autoRedefine/>
    <w:uiPriority w:val="99"/>
    <w:rsid w:val="00B37330"/>
    <w:pPr>
      <w:widowControl/>
      <w:autoSpaceDE/>
      <w:autoSpaceDN/>
      <w:adjustRightInd/>
      <w:spacing w:before="100" w:beforeAutospacing="1" w:after="100" w:afterAutospacing="1"/>
      <w:ind w:left="360" w:right="432" w:firstLine="0"/>
    </w:pPr>
    <w:rPr>
      <w:rFonts w:ascii="Gill Sans MT" w:hAnsi="Gill Sans MT" w:cs="Gill Sans MT"/>
    </w:rPr>
  </w:style>
  <w:style w:type="paragraph" w:styleId="BodyText">
    <w:name w:val="Body Text"/>
    <w:basedOn w:val="Normal"/>
    <w:link w:val="BodyTextChar"/>
    <w:uiPriority w:val="99"/>
    <w:rsid w:val="00B37330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rsid w:val="00B37330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</w:style>
  <w:style w:type="table" w:styleId="TableGrid">
    <w:name w:val="Table Grid"/>
    <w:basedOn w:val="TableNormal"/>
    <w:uiPriority w:val="99"/>
    <w:rsid w:val="00B3733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61">
    <w:name w:val="EmailStyle461"/>
    <w:uiPriority w:val="99"/>
    <w:semiHidden/>
    <w:rsid w:val="004508F1"/>
    <w:rPr>
      <w:rFonts w:ascii="Arial" w:hAnsi="Arial" w:cs="Arial"/>
      <w:color w:val="auto"/>
      <w:sz w:val="20"/>
      <w:szCs w:val="20"/>
    </w:rPr>
  </w:style>
  <w:style w:type="paragraph" w:customStyle="1" w:styleId="tblHeadingLeft">
    <w:name w:val="tblHeadingLeft"/>
    <w:basedOn w:val="Normal"/>
    <w:uiPriority w:val="99"/>
    <w:rsid w:val="000150B8"/>
    <w:pPr>
      <w:keepNext/>
      <w:spacing w:line="240" w:lineRule="exact"/>
    </w:pPr>
    <w:rPr>
      <w:rFonts w:cs="Gill Sans MT"/>
      <w:b/>
      <w:bCs/>
    </w:rPr>
  </w:style>
  <w:style w:type="paragraph" w:customStyle="1" w:styleId="tblHeadingCenter">
    <w:name w:val="tblHeadingCenter"/>
    <w:basedOn w:val="Normal"/>
    <w:uiPriority w:val="99"/>
    <w:rsid w:val="00B37330"/>
    <w:pPr>
      <w:keepNext/>
      <w:spacing w:line="240" w:lineRule="exact"/>
      <w:jc w:val="center"/>
    </w:pPr>
    <w:rPr>
      <w:rFonts w:ascii="Gill Sans MT" w:hAnsi="Gill Sans MT" w:cs="Gill Sans MT"/>
      <w:b/>
    </w:rPr>
  </w:style>
  <w:style w:type="paragraph" w:customStyle="1" w:styleId="tblTextCenter">
    <w:name w:val="tblText Center"/>
    <w:basedOn w:val="Normal"/>
    <w:uiPriority w:val="99"/>
    <w:rsid w:val="00B37330"/>
    <w:pPr>
      <w:spacing w:line="320" w:lineRule="exact"/>
      <w:jc w:val="center"/>
    </w:pPr>
    <w:rPr>
      <w:rFonts w:ascii="Gill Sans MT" w:hAnsi="Gill Sans MT" w:cs="Gill Sans MT"/>
      <w:bCs/>
    </w:rPr>
  </w:style>
  <w:style w:type="paragraph" w:customStyle="1" w:styleId="tblTextRight">
    <w:name w:val="tblText Right"/>
    <w:basedOn w:val="Normal"/>
    <w:uiPriority w:val="99"/>
    <w:rsid w:val="000150B8"/>
    <w:pPr>
      <w:keepNext/>
      <w:spacing w:line="320" w:lineRule="exact"/>
      <w:jc w:val="right"/>
    </w:pPr>
    <w:rPr>
      <w:rFonts w:cs="Gill Sans MT"/>
      <w:bCs/>
    </w:rPr>
  </w:style>
  <w:style w:type="paragraph" w:customStyle="1" w:styleId="AccountHeading1">
    <w:name w:val="Account Heading 1"/>
    <w:basedOn w:val="Normal"/>
    <w:uiPriority w:val="99"/>
    <w:rsid w:val="000150B8"/>
    <w:pPr>
      <w:keepNext/>
      <w:tabs>
        <w:tab w:val="right" w:pos="13968"/>
      </w:tabs>
      <w:spacing w:line="320" w:lineRule="exact"/>
      <w:outlineLvl w:val="0"/>
    </w:pPr>
    <w:rPr>
      <w:rFonts w:cs="Gill Sans MT"/>
      <w:b/>
      <w:bCs/>
      <w:u w:val="single"/>
    </w:rPr>
  </w:style>
  <w:style w:type="paragraph" w:customStyle="1" w:styleId="tblTextLeftTabs">
    <w:name w:val="tblText Left Tabs"/>
    <w:basedOn w:val="Normal"/>
    <w:link w:val="tblTextLeftTabsChar"/>
    <w:uiPriority w:val="99"/>
    <w:rsid w:val="000150B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line="320" w:lineRule="exact"/>
    </w:pPr>
    <w:rPr>
      <w:rFonts w:cs="Gill Sans MT"/>
      <w:bCs/>
    </w:rPr>
  </w:style>
  <w:style w:type="paragraph" w:customStyle="1" w:styleId="tblTextLeftHanging">
    <w:name w:val="tblText Left Hanging"/>
    <w:basedOn w:val="Normal"/>
    <w:uiPriority w:val="99"/>
    <w:rsid w:val="000150B8"/>
    <w:pPr>
      <w:spacing w:line="320" w:lineRule="exact"/>
      <w:ind w:left="360" w:hanging="360"/>
    </w:pPr>
    <w:rPr>
      <w:rFonts w:cs="Gill Sans MT"/>
      <w:bCs/>
    </w:rPr>
  </w:style>
  <w:style w:type="character" w:customStyle="1" w:styleId="tblTextLeftTabsChar">
    <w:name w:val="tblText Left Tabs Char"/>
    <w:link w:val="tblTextLeftTabs"/>
    <w:uiPriority w:val="99"/>
    <w:locked/>
    <w:rsid w:val="000150B8"/>
    <w:rPr>
      <w:rFonts w:ascii="Optima" w:hAnsi="Optima" w:cs="Gill Sans MT"/>
      <w:bCs/>
      <w:sz w:val="24"/>
      <w:szCs w:val="24"/>
    </w:rPr>
  </w:style>
  <w:style w:type="paragraph" w:customStyle="1" w:styleId="AccountHeading2">
    <w:name w:val="Account Heading 2"/>
    <w:basedOn w:val="Normal"/>
    <w:uiPriority w:val="99"/>
    <w:rsid w:val="000150B8"/>
    <w:pPr>
      <w:keepNext/>
      <w:tabs>
        <w:tab w:val="right" w:pos="13968"/>
      </w:tabs>
      <w:spacing w:line="320" w:lineRule="exact"/>
      <w:ind w:left="360"/>
      <w:outlineLvl w:val="0"/>
    </w:pPr>
    <w:rPr>
      <w:rFonts w:cs="Gill Sans MT"/>
      <w:b/>
      <w:bCs/>
      <w:u w:val="single"/>
    </w:rPr>
  </w:style>
  <w:style w:type="character" w:customStyle="1" w:styleId="EmailStyle56">
    <w:name w:val="EmailStyle56"/>
    <w:uiPriority w:val="99"/>
    <w:semiHidden/>
    <w:rsid w:val="00B37330"/>
    <w:rPr>
      <w:rFonts w:ascii="Arial" w:hAnsi="Arial" w:cs="Arial"/>
      <w:color w:val="auto"/>
      <w:sz w:val="20"/>
      <w:szCs w:val="20"/>
    </w:rPr>
  </w:style>
  <w:style w:type="paragraph" w:customStyle="1" w:styleId="IndentText">
    <w:name w:val="Indent Text"/>
    <w:basedOn w:val="Normal"/>
    <w:uiPriority w:val="99"/>
    <w:rsid w:val="000150B8"/>
    <w:pPr>
      <w:keepNext/>
      <w:tabs>
        <w:tab w:val="left" w:pos="432"/>
        <w:tab w:val="left" w:pos="5040"/>
        <w:tab w:val="right" w:pos="8640"/>
        <w:tab w:val="right" w:pos="11520"/>
      </w:tabs>
      <w:spacing w:line="320" w:lineRule="exact"/>
    </w:pPr>
    <w:rPr>
      <w:rFonts w:cs="Gill Sans MT"/>
      <w:bCs/>
    </w:rPr>
  </w:style>
  <w:style w:type="paragraph" w:customStyle="1" w:styleId="tblTextIndentLeftHanging">
    <w:name w:val="tblText Indent Left Hanging"/>
    <w:basedOn w:val="tblTextLeftHanging"/>
    <w:uiPriority w:val="99"/>
    <w:rsid w:val="00B37330"/>
    <w:pPr>
      <w:ind w:left="1080"/>
    </w:pPr>
  </w:style>
  <w:style w:type="paragraph" w:customStyle="1" w:styleId="tblTextLeftHanging2">
    <w:name w:val="tblText Left Hanging 2"/>
    <w:basedOn w:val="tblTextLeftHanging"/>
    <w:uiPriority w:val="99"/>
    <w:rsid w:val="00B37330"/>
    <w:pPr>
      <w:ind w:left="720"/>
    </w:pPr>
    <w:rPr>
      <w:noProof/>
    </w:rPr>
  </w:style>
  <w:style w:type="paragraph" w:customStyle="1" w:styleId="tblTextLeftHanging3">
    <w:name w:val="tblText Left Hanging 3"/>
    <w:basedOn w:val="tblTextLeftHanging2"/>
    <w:uiPriority w:val="99"/>
    <w:rsid w:val="00B37330"/>
    <w:pPr>
      <w:ind w:left="1080"/>
    </w:pPr>
  </w:style>
  <w:style w:type="paragraph" w:customStyle="1" w:styleId="tblTextLeftTabs2">
    <w:name w:val="tblText Left Tabs 2"/>
    <w:basedOn w:val="tblTextLeftTabs"/>
    <w:uiPriority w:val="99"/>
    <w:rsid w:val="000150B8"/>
    <w:pPr>
      <w:ind w:left="360"/>
    </w:pPr>
    <w:rPr>
      <w:noProof/>
    </w:rPr>
  </w:style>
  <w:style w:type="paragraph" w:customStyle="1" w:styleId="StyletblTextRightBlue">
    <w:name w:val="Style tblText Right + Blue"/>
    <w:basedOn w:val="tblTextRight"/>
    <w:uiPriority w:val="99"/>
    <w:rsid w:val="0046222D"/>
    <w:pPr>
      <w:ind w:right="432"/>
    </w:pPr>
    <w:rPr>
      <w:bCs w:val="0"/>
      <w:color w:val="0000FF"/>
    </w:rPr>
  </w:style>
  <w:style w:type="paragraph" w:customStyle="1" w:styleId="tblHeadingRight">
    <w:name w:val="tblHeadingRight"/>
    <w:basedOn w:val="tblHeadingCenter"/>
    <w:uiPriority w:val="99"/>
    <w:rsid w:val="000150B8"/>
    <w:pPr>
      <w:jc w:val="right"/>
    </w:pPr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Married Assets No Trust</vt:lpstr>
    </vt:vector>
  </TitlesOfParts>
  <Company>Reed Elsevier PLC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Married Assets No Trust</dc:title>
  <dc:subject/>
  <dc:creator>Liz Mayberry</dc:creator>
  <cp:keywords/>
  <dc:description/>
  <cp:lastModifiedBy>Lowell Stewart</cp:lastModifiedBy>
  <cp:revision>23</cp:revision>
  <dcterms:created xsi:type="dcterms:W3CDTF">2020-04-21T17:57:00Z</dcterms:created>
  <dcterms:modified xsi:type="dcterms:W3CDTF">2020-05-29T20:42:00Z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Fields">
    <vt:bool>true</vt:bool>
  </property>
  <property fmtid="{D5CDD505-2E9C-101B-9397-08002B2CF9AE}" pid="3" name="FieldStyle">
    <vt:lpwstr>t</vt:lpwstr>
  </property>
  <property fmtid="{D5CDD505-2E9C-101B-9397-08002B2CF9AE}" pid="4" name="IdentStyle">
    <vt:lpwstr>none</vt:lpwstr>
  </property>
</Properties>
</file>