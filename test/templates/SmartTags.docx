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682F2" w14:textId="7D2FF332" w:rsidR="004B4B28" w:rsidRDefault="004B4B28" w:rsidP="00F86EFF">
      <w:pPr>
        <w:pStyle w:val="CSJWillDocBody"/>
      </w:pPr>
      <w:r>
        <w:t xml:space="preserve">sell real estate or personal property at public or </w:t>
      </w:r>
      <w:smartTag w:uri="schemas-workshare-com/workshare" w:element="confidentialinformationexposure">
        <w:smartTagPr>
          <w:attr w:name="TagType" w:val="5"/>
        </w:smartTagPr>
        <w:r>
          <w:t>private</w:t>
        </w:r>
      </w:smartTag>
      <w:r>
        <w:t xml:space="preserve"> sale fo</w:t>
      </w:r>
      <w:bookmarkStart w:id="0" w:name="_GoBack"/>
      <w:bookmarkEnd w:id="0"/>
      <w:r>
        <w:t>r any purpose</w:t>
      </w:r>
    </w:p>
    <w:p w14:paraId="78FD2819" w14:textId="6E2B0292" w:rsidR="00DA6CBE" w:rsidRDefault="00DA6CBE" w:rsidP="001E7E83">
      <w:pPr>
        <w:pStyle w:val="CSJWillDocBody"/>
      </w:pPr>
      <w:r>
        <w:t>…</w:t>
      </w:r>
    </w:p>
    <w:p w14:paraId="1EB682CD" w14:textId="48C9D936" w:rsidR="000C37A5" w:rsidRPr="004945EB" w:rsidRDefault="004B4B28" w:rsidP="00DA6CBE">
      <w:pPr>
        <w:pStyle w:val="CSJWillDocBody"/>
        <w:rPr>
          <w:b/>
          <w:bCs/>
          <w:u w:val="single"/>
        </w:rPr>
      </w:pPr>
      <w:r w:rsidRPr="002D474D">
        <w:t>Any corporate</w:t>
      </w:r>
      <w:r>
        <w:t xml:space="preserve"> Executor shall be a corporate institution within the continental </w:t>
      </w:r>
      <w:smartTag w:uri="urn:schemas-microsoft-com:office:smarttags" w:element="country-region">
        <w:smartTag w:uri="urn:schemas-microsoft-com:office:smarttags" w:element="place">
          <w:r>
            <w:t>United States</w:t>
          </w:r>
        </w:smartTag>
      </w:smartTag>
      <w:r>
        <w:t xml:space="preserve"> having combined trust assets under administration of at least</w:t>
      </w:r>
      <w:r w:rsidR="00DA6CBE">
        <w:t>…</w:t>
      </w:r>
    </w:p>
    <w:sectPr w:rsidR="000C37A5" w:rsidRPr="004945EB">
      <w:footerReference w:type="default" r:id="rId7"/>
      <w:pgSz w:w="12240" w:h="15840" w:code="1"/>
      <w:pgMar w:top="1440" w:right="1440" w:bottom="72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29D7C" w14:textId="77777777" w:rsidR="00692773" w:rsidRDefault="00692773">
      <w:r>
        <w:separator/>
      </w:r>
    </w:p>
  </w:endnote>
  <w:endnote w:type="continuationSeparator" w:id="0">
    <w:p w14:paraId="5D84F516" w14:textId="77777777" w:rsidR="00692773" w:rsidRDefault="00692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vrsOldEng Bd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D2FD6" w14:textId="77777777" w:rsidR="006054CE" w:rsidRDefault="006054CE"/>
  <w:p w14:paraId="39D0DCA4" w14:textId="77777777" w:rsidR="006054CE" w:rsidRDefault="006054CE"/>
  <w:p w14:paraId="1CAD4663" w14:textId="77777777" w:rsidR="006054CE" w:rsidRDefault="006054CE"/>
  <w:p w14:paraId="3E721064" w14:textId="77777777" w:rsidR="006054CE" w:rsidRDefault="00605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FC3BB" w14:textId="77777777" w:rsidR="00692773" w:rsidRDefault="00692773">
      <w:r>
        <w:separator/>
      </w:r>
    </w:p>
  </w:footnote>
  <w:footnote w:type="continuationSeparator" w:id="0">
    <w:p w14:paraId="4BF7D27E" w14:textId="77777777" w:rsidR="00692773" w:rsidRDefault="00692773">
      <w:pPr>
        <w:pStyle w:val="Header"/>
      </w:pPr>
      <w:r>
        <w:continuationSeparator/>
      </w:r>
    </w:p>
    <w:p w14:paraId="7D5305C2" w14:textId="77777777" w:rsidR="00692773" w:rsidRDefault="00692773">
      <w:pPr>
        <w:rPr>
          <w:i/>
          <w:iCs/>
        </w:rPr>
      </w:pPr>
      <w:r>
        <w:rPr>
          <w:i/>
          <w:iCs/>
        </w:rPr>
        <w:t>(… footnote continued from previous page)</w:t>
      </w:r>
    </w:p>
  </w:footnote>
  <w:footnote w:type="continuationNotice" w:id="1">
    <w:p w14:paraId="24D8B1ED" w14:textId="77777777" w:rsidR="00692773" w:rsidRDefault="00692773">
      <w:pPr>
        <w:pStyle w:val="BodyText"/>
        <w:jc w:val="right"/>
        <w:rPr>
          <w:i/>
          <w:iCs/>
        </w:rPr>
      </w:pPr>
      <w:r>
        <w:rPr>
          <w:i/>
          <w:iCs/>
        </w:rPr>
        <w:t xml:space="preserve">(footnote </w:t>
      </w:r>
      <w:proofErr w:type="gramStart"/>
      <w:r>
        <w:rPr>
          <w:i/>
          <w:iCs/>
        </w:rPr>
        <w:t>continued on</w:t>
      </w:r>
      <w:proofErr w:type="gramEnd"/>
      <w:r>
        <w:rPr>
          <w:i/>
          <w:iCs/>
        </w:rPr>
        <w:t xml:space="preserve"> following page …)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CA096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A2546E"/>
    <w:multiLevelType w:val="multilevel"/>
    <w:tmpl w:val="75C0D720"/>
    <w:numStyleLink w:val="CSJWillList"/>
  </w:abstractNum>
  <w:abstractNum w:abstractNumId="2" w15:restartNumberingAfterBreak="0">
    <w:nsid w:val="06B8766E"/>
    <w:multiLevelType w:val="multilevel"/>
    <w:tmpl w:val="769831B0"/>
    <w:lvl w:ilvl="0">
      <w:start w:val="1"/>
      <w:numFmt w:val="upperRoman"/>
      <w:lvlRestart w:val="0"/>
      <w:pStyle w:val="MyWillScheL1"/>
      <w:suff w:val="space"/>
      <w:lvlText w:val="ARTICLE %1: 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/>
        <w:i w:val="0"/>
        <w:caps/>
        <w:smallCaps w:val="0"/>
        <w:color w:val="auto"/>
        <w:sz w:val="24"/>
        <w:u w:val="none"/>
      </w:rPr>
    </w:lvl>
    <w:lvl w:ilvl="1">
      <w:start w:val="1"/>
      <w:numFmt w:val="decimal"/>
      <w:pStyle w:val="MyWillScheL2"/>
      <w:lvlText w:val="%2.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Letter"/>
      <w:pStyle w:val="MyWillScheL3"/>
      <w:lvlText w:val="%3."/>
      <w:lvlJc w:val="left"/>
      <w:pPr>
        <w:tabs>
          <w:tab w:val="num" w:pos="2160"/>
        </w:tabs>
        <w:ind w:left="720" w:firstLine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pStyle w:val="MyWillScheL4"/>
      <w:lvlText w:val="(%4)"/>
      <w:lvlJc w:val="left"/>
      <w:pPr>
        <w:tabs>
          <w:tab w:val="num" w:pos="2880"/>
        </w:tabs>
        <w:ind w:left="1440" w:firstLine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4">
      <w:start w:val="1"/>
      <w:numFmt w:val="lowerLetter"/>
      <w:pStyle w:val="MyWillScheL5"/>
      <w:lvlText w:val="(%5)"/>
      <w:lvlJc w:val="left"/>
      <w:pPr>
        <w:tabs>
          <w:tab w:val="num" w:pos="3600"/>
        </w:tabs>
        <w:ind w:left="2160" w:firstLine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5">
      <w:start w:val="1"/>
      <w:numFmt w:val="lowerRoman"/>
      <w:pStyle w:val="MyWillScheL6"/>
      <w:lvlText w:val="(%6)"/>
      <w:lvlJc w:val="left"/>
      <w:pPr>
        <w:tabs>
          <w:tab w:val="num" w:pos="4320"/>
        </w:tabs>
        <w:ind w:left="2880" w:firstLine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6">
      <w:start w:val="1"/>
      <w:numFmt w:val="lowerLetter"/>
      <w:pStyle w:val="MyWillScheL7"/>
      <w:lvlText w:val="%7)"/>
      <w:lvlJc w:val="left"/>
      <w:pPr>
        <w:tabs>
          <w:tab w:val="num" w:pos="5040"/>
        </w:tabs>
        <w:ind w:left="3600" w:firstLine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7">
      <w:start w:val="1"/>
      <w:numFmt w:val="lowerRoman"/>
      <w:lvlText w:val="%8)"/>
      <w:lvlJc w:val="left"/>
      <w:pPr>
        <w:tabs>
          <w:tab w:val="num" w:pos="6480"/>
        </w:tabs>
        <w:ind w:left="648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</w:abstractNum>
  <w:abstractNum w:abstractNumId="3" w15:restartNumberingAfterBreak="0">
    <w:nsid w:val="235E1843"/>
    <w:multiLevelType w:val="multilevel"/>
    <w:tmpl w:val="8E8E426C"/>
    <w:name w:val="zzmpWill||Will|3|2|1|3|0|41||1|0|4||1|0|0||1|0|0||mpNA||mpNA||mpNA||mpNA||mpNA||"/>
    <w:lvl w:ilvl="0">
      <w:start w:val="1"/>
      <w:numFmt w:val="upperRoman"/>
      <w:lvlRestart w:val="0"/>
      <w:pStyle w:val="WillL1"/>
      <w:suff w:val="space"/>
      <w:lvlText w:val="ARTICLE %1: 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/>
        <w:i w:val="0"/>
        <w:caps/>
        <w:smallCaps w:val="0"/>
        <w:color w:val="auto"/>
        <w:sz w:val="24"/>
        <w:u w:val="none"/>
      </w:rPr>
    </w:lvl>
    <w:lvl w:ilvl="1">
      <w:start w:val="1"/>
      <w:numFmt w:val="decimal"/>
      <w:pStyle w:val="WillL2"/>
      <w:isLgl/>
      <w:lvlText w:val="%2.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pStyle w:val="WillL3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pStyle w:val="WillL4"/>
      <w:lvlText w:val="(%4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5">
      <w:start w:val="1"/>
      <w:numFmt w:val="decimal"/>
      <w:lvlText w:val="%6."/>
      <w:lvlJc w:val="left"/>
      <w:pPr>
        <w:tabs>
          <w:tab w:val="num" w:pos="6480"/>
        </w:tabs>
        <w:ind w:left="0" w:firstLine="576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6">
      <w:start w:val="1"/>
      <w:numFmt w:val="decimal"/>
      <w:lvlText w:val="%7."/>
      <w:lvlJc w:val="left"/>
      <w:pPr>
        <w:tabs>
          <w:tab w:val="num" w:pos="6480"/>
        </w:tabs>
        <w:ind w:left="0" w:firstLine="576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0" w:firstLine="576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0" w:firstLine="576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</w:abstractNum>
  <w:abstractNum w:abstractNumId="4" w15:restartNumberingAfterBreak="0">
    <w:nsid w:val="3AAE6DB7"/>
    <w:multiLevelType w:val="multilevel"/>
    <w:tmpl w:val="75C0D720"/>
    <w:numStyleLink w:val="CSJWillList"/>
  </w:abstractNum>
  <w:abstractNum w:abstractNumId="5" w15:restartNumberingAfterBreak="0">
    <w:nsid w:val="44D6088A"/>
    <w:multiLevelType w:val="multilevel"/>
    <w:tmpl w:val="75C0D720"/>
    <w:numStyleLink w:val="CSJWillList"/>
  </w:abstractNum>
  <w:abstractNum w:abstractNumId="6" w15:restartNumberingAfterBreak="0">
    <w:nsid w:val="47BD65C5"/>
    <w:multiLevelType w:val="multilevel"/>
    <w:tmpl w:val="75C0D720"/>
    <w:styleLink w:val="CSJWillList"/>
    <w:lvl w:ilvl="0">
      <w:start w:val="1"/>
      <w:numFmt w:val="upperRoman"/>
      <w:pStyle w:val="CSJWillList1"/>
      <w:suff w:val="nothing"/>
      <w:lvlText w:val="ARTIC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SJWillList2"/>
      <w:lvlText w:val="%2."/>
      <w:lvlJc w:val="left"/>
      <w:pPr>
        <w:ind w:left="0" w:firstLine="1440"/>
      </w:pPr>
      <w:rPr>
        <w:rFonts w:hint="default"/>
      </w:rPr>
    </w:lvl>
    <w:lvl w:ilvl="2">
      <w:start w:val="1"/>
      <w:numFmt w:val="lowerLetter"/>
      <w:pStyle w:val="CSJWillList3"/>
      <w:lvlText w:val="%3."/>
      <w:lvlJc w:val="left"/>
      <w:pPr>
        <w:ind w:left="0" w:firstLine="1440"/>
      </w:pPr>
      <w:rPr>
        <w:rFonts w:hint="default"/>
      </w:rPr>
    </w:lvl>
    <w:lvl w:ilvl="3">
      <w:start w:val="1"/>
      <w:numFmt w:val="decimal"/>
      <w:pStyle w:val="CSJWillList4"/>
      <w:lvlText w:val="(%4)"/>
      <w:lvlJc w:val="left"/>
      <w:pPr>
        <w:ind w:left="0" w:firstLine="21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A7E078C"/>
    <w:multiLevelType w:val="multilevel"/>
    <w:tmpl w:val="75C0D720"/>
    <w:numStyleLink w:val="CSJWillList"/>
  </w:abstractNum>
  <w:abstractNum w:abstractNumId="8" w15:restartNumberingAfterBreak="0">
    <w:nsid w:val="53610185"/>
    <w:multiLevelType w:val="multilevel"/>
    <w:tmpl w:val="75C0D720"/>
    <w:numStyleLink w:val="CSJWillList"/>
  </w:abstractNum>
  <w:abstractNum w:abstractNumId="9" w15:restartNumberingAfterBreak="0">
    <w:nsid w:val="66650BAC"/>
    <w:multiLevelType w:val="multilevel"/>
    <w:tmpl w:val="63C03C04"/>
    <w:lvl w:ilvl="0">
      <w:start w:val="1"/>
      <w:numFmt w:val="upperRoman"/>
      <w:lvlRestart w:val="0"/>
      <w:suff w:val="space"/>
      <w:lvlText w:val="ARTICLE %1: "/>
      <w:lvlJc w:val="left"/>
      <w:pPr>
        <w:tabs>
          <w:tab w:val="num" w:pos="720"/>
        </w:tabs>
        <w:ind w:left="0" w:firstLine="0"/>
      </w:pPr>
      <w:rPr>
        <w:rFonts w:ascii="Times New Roman" w:hAnsi="Times New Roman"/>
        <w:b/>
        <w:i w:val="0"/>
        <w:caps/>
        <w:smallCaps w:val="0"/>
        <w:color w:val="auto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720" w:firstLine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1440" w:firstLine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2160" w:firstLine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2880" w:firstLine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6">
      <w:start w:val="1"/>
      <w:numFmt w:val="lowerLetter"/>
      <w:lvlText w:val="%7)"/>
      <w:lvlJc w:val="left"/>
      <w:pPr>
        <w:tabs>
          <w:tab w:val="num" w:pos="5040"/>
        </w:tabs>
        <w:ind w:left="3600" w:firstLine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7">
      <w:start w:val="1"/>
      <w:numFmt w:val="lowerRoman"/>
      <w:lvlText w:val="%8)"/>
      <w:lvlJc w:val="left"/>
      <w:pPr>
        <w:tabs>
          <w:tab w:val="num" w:pos="6480"/>
        </w:tabs>
        <w:ind w:left="648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</w:abstractNum>
  <w:abstractNum w:abstractNumId="10" w15:restartNumberingAfterBreak="0">
    <w:nsid w:val="6FC35C49"/>
    <w:multiLevelType w:val="multilevel"/>
    <w:tmpl w:val="75C0D720"/>
    <w:numStyleLink w:val="CSJWillList"/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9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6"/>
  </w:num>
  <w:num w:numId="33">
    <w:abstractNumId w:val="1"/>
  </w:num>
  <w:num w:numId="34">
    <w:abstractNumId w:val="10"/>
  </w:num>
  <w:num w:numId="35">
    <w:abstractNumId w:val="4"/>
  </w:num>
  <w:num w:numId="36">
    <w:abstractNumId w:val="7"/>
  </w:num>
  <w:num w:numId="37">
    <w:abstractNumId w:val="8"/>
    <w:lvlOverride w:ilvl="0">
      <w:lvl w:ilvl="0">
        <w:start w:val="1"/>
        <w:numFmt w:val="upperRoman"/>
        <w:lvlText w:val="ARTICL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144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0" w:firstLine="144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21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  <w:lvlOverride w:ilvl="0">
      <w:startOverride w:val="1"/>
      <w:lvl w:ilvl="0">
        <w:start w:val="1"/>
        <w:numFmt w:val="upperRoman"/>
        <w:lvlText w:val="ARTICL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ind w:left="0" w:firstLine="144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ind w:left="0" w:firstLine="144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0" w:firstLine="21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yMDAzMDI3NzM2MrNQ0lEKTi0uzszPAykwrAUAUWliMywAAAA="/>
    <w:docVar w:name="BABC_DocID" w:val="7/3764226.1"/>
    <w:docVar w:name="clientcode" w:val="999991"/>
    <w:docVar w:name="docnumber" w:val="718711"/>
    <w:docVar w:name="docversion" w:val="1"/>
    <w:docVar w:name="mattercode" w:val="073_x0000_"/>
    <w:docVar w:name="zzmpFixedCurScheme" w:val="MyWillSche"/>
    <w:docVar w:name="zzmpFixedCurScheme_9.0" w:val="1zzmpMyWillSche"/>
    <w:docVar w:name="zzmpLTFontsClean" w:val="True"/>
    <w:docVar w:name="zzmpMyWillSche" w:val="||MyWillScheme|3|1|1|3|0|41||1|0|4||1|0|4||1|0|0||1|0|0||1|0|0||1|0|32||mpNA||mpNA||"/>
    <w:docVar w:name="zzmpnSession" w:val="0.8115808"/>
    <w:docVar w:name="zzmpWill" w:val="||Will|3|2|1|3|0|41||1|0|4||1|0|0||1|0|0||mpNA||mpNA||mpNA||mpNA||mpNA||"/>
  </w:docVars>
  <w:rsids>
    <w:rsidRoot w:val="000C37A5"/>
    <w:rsid w:val="00070F52"/>
    <w:rsid w:val="000B51B0"/>
    <w:rsid w:val="000C37A5"/>
    <w:rsid w:val="000C5033"/>
    <w:rsid w:val="00183B24"/>
    <w:rsid w:val="001C30E5"/>
    <w:rsid w:val="001D2344"/>
    <w:rsid w:val="001E7E83"/>
    <w:rsid w:val="002D4184"/>
    <w:rsid w:val="002D474D"/>
    <w:rsid w:val="00302E3C"/>
    <w:rsid w:val="0030656B"/>
    <w:rsid w:val="00327C9D"/>
    <w:rsid w:val="0033186A"/>
    <w:rsid w:val="003A6A2A"/>
    <w:rsid w:val="003B0BD5"/>
    <w:rsid w:val="003C33D4"/>
    <w:rsid w:val="00404C7C"/>
    <w:rsid w:val="00430DCE"/>
    <w:rsid w:val="00431653"/>
    <w:rsid w:val="004945EB"/>
    <w:rsid w:val="004B1A7D"/>
    <w:rsid w:val="004B4B28"/>
    <w:rsid w:val="004D0127"/>
    <w:rsid w:val="004F3132"/>
    <w:rsid w:val="00506880"/>
    <w:rsid w:val="00506A31"/>
    <w:rsid w:val="00531D87"/>
    <w:rsid w:val="00542385"/>
    <w:rsid w:val="005814BF"/>
    <w:rsid w:val="005D0ED5"/>
    <w:rsid w:val="005F7E46"/>
    <w:rsid w:val="006054CE"/>
    <w:rsid w:val="00690E29"/>
    <w:rsid w:val="00692773"/>
    <w:rsid w:val="0069584B"/>
    <w:rsid w:val="006A21C8"/>
    <w:rsid w:val="0070304F"/>
    <w:rsid w:val="007062E5"/>
    <w:rsid w:val="00724CE8"/>
    <w:rsid w:val="007565A1"/>
    <w:rsid w:val="007A6527"/>
    <w:rsid w:val="007B15D4"/>
    <w:rsid w:val="00856D24"/>
    <w:rsid w:val="008C749C"/>
    <w:rsid w:val="008E1CF4"/>
    <w:rsid w:val="009357AA"/>
    <w:rsid w:val="009677A8"/>
    <w:rsid w:val="00987CE2"/>
    <w:rsid w:val="009D149A"/>
    <w:rsid w:val="009E07B8"/>
    <w:rsid w:val="00A3215D"/>
    <w:rsid w:val="00A755A0"/>
    <w:rsid w:val="00A8073B"/>
    <w:rsid w:val="00A8591F"/>
    <w:rsid w:val="00AA6E20"/>
    <w:rsid w:val="00AD6ADF"/>
    <w:rsid w:val="00B06BBF"/>
    <w:rsid w:val="00B813E8"/>
    <w:rsid w:val="00BC3556"/>
    <w:rsid w:val="00BC4137"/>
    <w:rsid w:val="00C20A24"/>
    <w:rsid w:val="00C277FC"/>
    <w:rsid w:val="00C46991"/>
    <w:rsid w:val="00CC3C86"/>
    <w:rsid w:val="00D3472C"/>
    <w:rsid w:val="00D40E69"/>
    <w:rsid w:val="00D42CD9"/>
    <w:rsid w:val="00D61014"/>
    <w:rsid w:val="00D91353"/>
    <w:rsid w:val="00D95B65"/>
    <w:rsid w:val="00DA6CBE"/>
    <w:rsid w:val="00E4011D"/>
    <w:rsid w:val="00E45ADA"/>
    <w:rsid w:val="00E648AF"/>
    <w:rsid w:val="00EA6B0E"/>
    <w:rsid w:val="00EE2690"/>
    <w:rsid w:val="00EF15AC"/>
    <w:rsid w:val="00F12C2C"/>
    <w:rsid w:val="00F44341"/>
    <w:rsid w:val="00F832F7"/>
    <w:rsid w:val="00F86EFF"/>
    <w:rsid w:val="00FA5624"/>
    <w:rsid w:val="00FC360D"/>
    <w:rsid w:val="00FD7681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schemas-workshare-com/workshare" w:url=" " w:name="confidentialinformationexposure"/>
  <w:shapeDefaults>
    <o:shapedefaults v:ext="edit" spidmax="1026"/>
    <o:shapelayout v:ext="edit">
      <o:idmap v:ext="edit" data="1"/>
    </o:shapelayout>
  </w:shapeDefaults>
  <w:decimalSymbol w:val="."/>
  <w:listSeparator w:val=","/>
  <w14:docId w14:val="53C5EED4"/>
  <w15:chartTrackingRefBased/>
  <w15:docId w15:val="{EBC22644-41C5-4AD6-85B0-8D7BCBC1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FirstIndent"/>
    <w:qFormat/>
    <w:pPr>
      <w:keepNext/>
      <w:spacing w:after="240"/>
      <w:outlineLvl w:val="0"/>
    </w:pPr>
    <w:rPr>
      <w:b/>
      <w:bCs/>
      <w:szCs w:val="32"/>
    </w:rPr>
  </w:style>
  <w:style w:type="paragraph" w:styleId="Heading2">
    <w:name w:val="heading 2"/>
    <w:basedOn w:val="Normal"/>
    <w:next w:val="BodyTextFirstIndent"/>
    <w:qFormat/>
    <w:pPr>
      <w:keepNext/>
      <w:spacing w:after="240"/>
      <w:outlineLvl w:val="1"/>
    </w:pPr>
    <w:rPr>
      <w:bCs/>
      <w:iCs/>
      <w:szCs w:val="28"/>
    </w:rPr>
  </w:style>
  <w:style w:type="paragraph" w:styleId="Heading3">
    <w:name w:val="heading 3"/>
    <w:basedOn w:val="Normal"/>
    <w:qFormat/>
    <w:pPr>
      <w:spacing w:after="240"/>
      <w:outlineLvl w:val="2"/>
    </w:pPr>
    <w:rPr>
      <w:bCs/>
      <w:szCs w:val="26"/>
    </w:rPr>
  </w:style>
  <w:style w:type="paragraph" w:styleId="Heading4">
    <w:name w:val="heading 4"/>
    <w:basedOn w:val="Normal"/>
    <w:qFormat/>
    <w:pPr>
      <w:spacing w:after="240"/>
      <w:outlineLvl w:val="3"/>
    </w:pPr>
    <w:rPr>
      <w:bCs/>
      <w:szCs w:val="28"/>
    </w:rPr>
  </w:style>
  <w:style w:type="paragraph" w:styleId="Heading5">
    <w:name w:val="heading 5"/>
    <w:basedOn w:val="Normal"/>
    <w:qFormat/>
    <w:pPr>
      <w:spacing w:after="240"/>
      <w:outlineLvl w:val="4"/>
    </w:pPr>
    <w:rPr>
      <w:bCs/>
      <w:iCs/>
      <w:szCs w:val="26"/>
    </w:rPr>
  </w:style>
  <w:style w:type="paragraph" w:styleId="Heading6">
    <w:name w:val="heading 6"/>
    <w:basedOn w:val="Normal"/>
    <w:qFormat/>
    <w:pPr>
      <w:spacing w:after="240"/>
      <w:outlineLvl w:val="5"/>
    </w:pPr>
    <w:rPr>
      <w:bCs/>
      <w:szCs w:val="22"/>
    </w:rPr>
  </w:style>
  <w:style w:type="paragraph" w:styleId="Heading7">
    <w:name w:val="heading 7"/>
    <w:basedOn w:val="Normal"/>
    <w:qFormat/>
    <w:pPr>
      <w:spacing w:after="240"/>
      <w:outlineLvl w:val="6"/>
    </w:pPr>
  </w:style>
  <w:style w:type="paragraph" w:styleId="Heading8">
    <w:name w:val="heading 8"/>
    <w:basedOn w:val="Normal"/>
    <w:qFormat/>
    <w:pPr>
      <w:spacing w:after="240"/>
      <w:outlineLvl w:val="7"/>
    </w:pPr>
    <w:rPr>
      <w:iCs/>
    </w:rPr>
  </w:style>
  <w:style w:type="paragraph" w:styleId="Heading9">
    <w:name w:val="heading 9"/>
    <w:basedOn w:val="Normal"/>
    <w:qFormat/>
    <w:pPr>
      <w:spacing w:after="24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FirstIndentDS">
    <w:name w:val="Body Text First Indent DS"/>
    <w:basedOn w:val="BodyText"/>
    <w:pPr>
      <w:spacing w:after="0" w:line="480" w:lineRule="auto"/>
      <w:ind w:firstLine="720"/>
    </w:pPr>
  </w:style>
  <w:style w:type="paragraph" w:styleId="BodyTextIndent">
    <w:name w:val="Body Text Indent"/>
    <w:basedOn w:val="BodyText"/>
    <w:pPr>
      <w:ind w:left="720"/>
    </w:pPr>
  </w:style>
  <w:style w:type="paragraph" w:styleId="BlockText">
    <w:name w:val="Block Text"/>
    <w:basedOn w:val="Normal"/>
    <w:pPr>
      <w:spacing w:after="240"/>
      <w:ind w:left="1440" w:right="1440"/>
      <w:jc w:val="both"/>
    </w:pPr>
  </w:style>
  <w:style w:type="paragraph" w:styleId="BodyText">
    <w:name w:val="Body Text"/>
    <w:basedOn w:val="Normal"/>
    <w:pPr>
      <w:spacing w:after="240"/>
      <w:jc w:val="both"/>
    </w:pPr>
  </w:style>
  <w:style w:type="paragraph" w:customStyle="1" w:styleId="BodyTextDS">
    <w:name w:val="Body Text DS"/>
    <w:basedOn w:val="Normal"/>
    <w:pPr>
      <w:spacing w:line="480" w:lineRule="auto"/>
      <w:jc w:val="both"/>
    </w:pPr>
  </w:style>
  <w:style w:type="paragraph" w:styleId="FootnoteText">
    <w:name w:val="footnote text"/>
    <w:basedOn w:val="Normal"/>
    <w:semiHidden/>
    <w:pPr>
      <w:spacing w:after="240" w:line="240" w:lineRule="exact"/>
      <w:jc w:val="both"/>
    </w:pPr>
    <w:rPr>
      <w:sz w:val="20"/>
      <w:szCs w:val="20"/>
    </w:rPr>
  </w:style>
  <w:style w:type="paragraph" w:styleId="BodyTextFirstIndent">
    <w:name w:val="Body Text First Indent"/>
    <w:basedOn w:val="BodyText"/>
    <w:pPr>
      <w:ind w:firstLine="720"/>
    </w:pPr>
  </w:style>
  <w:style w:type="paragraph" w:styleId="Subtitle">
    <w:name w:val="Subtitle"/>
    <w:basedOn w:val="Normal"/>
    <w:qFormat/>
    <w:pPr>
      <w:spacing w:after="240"/>
      <w:jc w:val="center"/>
      <w:outlineLvl w:val="1"/>
    </w:pPr>
    <w:rPr>
      <w:b/>
      <w:u w:val="single"/>
    </w:rPr>
  </w:style>
  <w:style w:type="paragraph" w:styleId="Signature">
    <w:name w:val="Signature"/>
    <w:basedOn w:val="Normal"/>
    <w:next w:val="BodyText"/>
    <w:pPr>
      <w:keepLines/>
      <w:spacing w:after="240"/>
      <w:ind w:left="4320"/>
    </w:pPr>
  </w:style>
  <w:style w:type="paragraph" w:styleId="Title">
    <w:name w:val="Title"/>
    <w:basedOn w:val="Normal"/>
    <w:next w:val="BodyTextFirstIndent"/>
    <w:qFormat/>
    <w:pPr>
      <w:keepNext/>
      <w:spacing w:before="360" w:after="360"/>
      <w:jc w:val="center"/>
      <w:outlineLvl w:val="0"/>
    </w:pPr>
    <w:rPr>
      <w:rFonts w:ascii="EngrvrsOldEng Bd BT" w:hAnsi="EngrvrsOldEng Bd BT"/>
      <w:b/>
      <w:bCs/>
      <w:kern w:val="28"/>
      <w:sz w:val="42"/>
      <w:szCs w:val="32"/>
    </w:rPr>
  </w:style>
  <w:style w:type="paragraph" w:customStyle="1" w:styleId="TitleUnderlined">
    <w:name w:val="Title Underlined"/>
    <w:basedOn w:val="Normal"/>
    <w:next w:val="BodyTextFirstIndent"/>
    <w:pPr>
      <w:spacing w:after="240"/>
      <w:jc w:val="center"/>
    </w:pPr>
    <w:rPr>
      <w:b/>
      <w:caps/>
      <w:u w:val="single"/>
    </w:rPr>
  </w:style>
  <w:style w:type="paragraph" w:styleId="BodyTextFirstIndent2">
    <w:name w:val="Body Text First Indent 2"/>
    <w:basedOn w:val="BodyText"/>
    <w:pPr>
      <w:ind w:firstLine="1440"/>
    </w:pPr>
  </w:style>
  <w:style w:type="paragraph" w:customStyle="1" w:styleId="BodyTextFirstIndent2DS">
    <w:name w:val="Body Text First Indent 2 DS"/>
    <w:basedOn w:val="BodyText"/>
    <w:pPr>
      <w:spacing w:after="0" w:line="480" w:lineRule="auto"/>
      <w:ind w:firstLine="1440"/>
    </w:pPr>
  </w:style>
  <w:style w:type="paragraph" w:styleId="Footer">
    <w:name w:val="footer"/>
    <w:basedOn w:val="Normal"/>
    <w:pPr>
      <w:tabs>
        <w:tab w:val="center" w:pos="5040"/>
        <w:tab w:val="right" w:pos="8640"/>
      </w:tabs>
    </w:pPr>
  </w:style>
  <w:style w:type="paragraph" w:styleId="Header">
    <w:name w:val="header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customStyle="1" w:styleId="TableBody">
    <w:name w:val="Table Body"/>
    <w:basedOn w:val="Normal"/>
    <w:rPr>
      <w:bCs/>
    </w:rPr>
  </w:style>
  <w:style w:type="paragraph" w:customStyle="1" w:styleId="TableHeading">
    <w:name w:val="Table Heading"/>
    <w:basedOn w:val="Normal"/>
    <w:rPr>
      <w:b/>
      <w:bCs/>
    </w:rPr>
  </w:style>
  <w:style w:type="character" w:styleId="PageNumber">
    <w:name w:val="page number"/>
    <w:basedOn w:val="DefaultParagraphFont"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BodyTextCentered">
    <w:name w:val="Body Text Centered"/>
    <w:basedOn w:val="BodyText"/>
    <w:next w:val="BodyText"/>
    <w:pPr>
      <w:keepNext/>
      <w:jc w:val="center"/>
    </w:pPr>
  </w:style>
  <w:style w:type="paragraph" w:customStyle="1" w:styleId="MyWillScheCont1">
    <w:name w:val="MyWillSche Cont 1"/>
    <w:basedOn w:val="Normal"/>
    <w:pPr>
      <w:widowControl w:val="0"/>
      <w:spacing w:line="480" w:lineRule="auto"/>
      <w:jc w:val="both"/>
    </w:pPr>
    <w:rPr>
      <w:szCs w:val="20"/>
    </w:rPr>
  </w:style>
  <w:style w:type="paragraph" w:customStyle="1" w:styleId="TableCenter">
    <w:name w:val="Table Center"/>
    <w:basedOn w:val="TableBody"/>
    <w:pPr>
      <w:jc w:val="center"/>
    </w:pPr>
  </w:style>
  <w:style w:type="paragraph" w:customStyle="1" w:styleId="TableBold">
    <w:name w:val="Table Bold"/>
    <w:basedOn w:val="TableBody"/>
    <w:rPr>
      <w:b/>
    </w:rPr>
  </w:style>
  <w:style w:type="paragraph" w:customStyle="1" w:styleId="MyWillScheCont2">
    <w:name w:val="MyWillSche Cont 2"/>
    <w:basedOn w:val="MyWillScheCont1"/>
  </w:style>
  <w:style w:type="paragraph" w:customStyle="1" w:styleId="MyWillScheCont3">
    <w:name w:val="MyWillSche Cont 3"/>
    <w:basedOn w:val="MyWillScheCont2"/>
  </w:style>
  <w:style w:type="paragraph" w:customStyle="1" w:styleId="MyWillScheCont4">
    <w:name w:val="MyWillSche Cont 4"/>
    <w:basedOn w:val="MyWillScheCont3"/>
  </w:style>
  <w:style w:type="paragraph" w:customStyle="1" w:styleId="MyWillScheCont5">
    <w:name w:val="MyWillSche Cont 5"/>
    <w:basedOn w:val="MyWillScheCont4"/>
  </w:style>
  <w:style w:type="paragraph" w:customStyle="1" w:styleId="MyWillScheCont6">
    <w:name w:val="MyWillSche Cont 6"/>
    <w:basedOn w:val="MyWillScheCont5"/>
  </w:style>
  <w:style w:type="paragraph" w:customStyle="1" w:styleId="MyWillScheCont7">
    <w:name w:val="MyWillSche Cont 7"/>
    <w:basedOn w:val="MyWillScheCont6"/>
  </w:style>
  <w:style w:type="paragraph" w:customStyle="1" w:styleId="MyWillScheL1">
    <w:name w:val="MyWillSche_L1"/>
    <w:basedOn w:val="Normal"/>
    <w:next w:val="BodyText"/>
    <w:pPr>
      <w:keepNext/>
      <w:widowControl w:val="0"/>
      <w:numPr>
        <w:numId w:val="2"/>
      </w:numPr>
      <w:spacing w:before="360" w:after="360"/>
      <w:jc w:val="center"/>
      <w:outlineLvl w:val="0"/>
    </w:pPr>
    <w:rPr>
      <w:b/>
      <w:caps/>
      <w:szCs w:val="20"/>
    </w:rPr>
  </w:style>
  <w:style w:type="paragraph" w:customStyle="1" w:styleId="MyWillScheL2">
    <w:name w:val="MyWillSche_L2"/>
    <w:basedOn w:val="MyWillScheL1"/>
    <w:next w:val="BodyText"/>
    <w:pPr>
      <w:keepNext w:val="0"/>
      <w:numPr>
        <w:ilvl w:val="1"/>
      </w:numPr>
      <w:spacing w:before="0" w:after="0" w:line="480" w:lineRule="auto"/>
      <w:jc w:val="both"/>
      <w:outlineLvl w:val="1"/>
    </w:pPr>
    <w:rPr>
      <w:b w:val="0"/>
      <w:caps w:val="0"/>
    </w:rPr>
  </w:style>
  <w:style w:type="paragraph" w:customStyle="1" w:styleId="MyWillScheL3">
    <w:name w:val="MyWillSche_L3"/>
    <w:basedOn w:val="MyWillScheL2"/>
    <w:next w:val="BodyText"/>
    <w:pPr>
      <w:numPr>
        <w:ilvl w:val="2"/>
      </w:numPr>
      <w:spacing w:before="240" w:after="240"/>
      <w:outlineLvl w:val="2"/>
    </w:pPr>
  </w:style>
  <w:style w:type="paragraph" w:customStyle="1" w:styleId="MyWillScheL4">
    <w:name w:val="MyWillSche_L4"/>
    <w:basedOn w:val="MyWillScheL3"/>
    <w:next w:val="BodyText"/>
    <w:pPr>
      <w:numPr>
        <w:ilvl w:val="3"/>
      </w:numPr>
      <w:outlineLvl w:val="3"/>
    </w:pPr>
  </w:style>
  <w:style w:type="paragraph" w:customStyle="1" w:styleId="MyWillScheL5">
    <w:name w:val="MyWillSche_L5"/>
    <w:basedOn w:val="MyWillScheL4"/>
    <w:next w:val="BodyText"/>
    <w:pPr>
      <w:numPr>
        <w:ilvl w:val="4"/>
      </w:numPr>
      <w:outlineLvl w:val="4"/>
    </w:pPr>
  </w:style>
  <w:style w:type="paragraph" w:customStyle="1" w:styleId="MyWillScheL6">
    <w:name w:val="MyWillSche_L6"/>
    <w:basedOn w:val="MyWillScheL5"/>
    <w:next w:val="BodyText"/>
    <w:pPr>
      <w:numPr>
        <w:ilvl w:val="5"/>
      </w:numPr>
      <w:spacing w:line="240" w:lineRule="auto"/>
      <w:outlineLvl w:val="5"/>
    </w:pPr>
  </w:style>
  <w:style w:type="paragraph" w:customStyle="1" w:styleId="MyWillScheL7">
    <w:name w:val="MyWillSche_L7"/>
    <w:basedOn w:val="MyWillScheL6"/>
    <w:next w:val="BodyText"/>
    <w:pPr>
      <w:numPr>
        <w:ilvl w:val="6"/>
      </w:numPr>
      <w:outlineLvl w:val="6"/>
    </w:pPr>
  </w:style>
  <w:style w:type="character" w:styleId="Emphasis">
    <w:name w:val="Emphasis"/>
    <w:basedOn w:val="DefaultParagraphFont"/>
    <w:qFormat/>
    <w:rPr>
      <w:i/>
      <w:iCs/>
    </w:rPr>
  </w:style>
  <w:style w:type="paragraph" w:customStyle="1" w:styleId="Filenameandpath">
    <w:name w:val="Filename and path"/>
    <w:rPr>
      <w:sz w:val="24"/>
      <w:szCs w:val="24"/>
    </w:rPr>
  </w:style>
  <w:style w:type="paragraph" w:customStyle="1" w:styleId="WillCont1">
    <w:name w:val="Will Cont 1"/>
    <w:basedOn w:val="Normal"/>
    <w:pPr>
      <w:spacing w:after="240"/>
    </w:pPr>
    <w:rPr>
      <w:szCs w:val="20"/>
    </w:rPr>
  </w:style>
  <w:style w:type="paragraph" w:customStyle="1" w:styleId="WillCont2">
    <w:name w:val="Will Cont 2"/>
    <w:basedOn w:val="WillCont1"/>
  </w:style>
  <w:style w:type="paragraph" w:customStyle="1" w:styleId="WillCont3">
    <w:name w:val="Will Cont 3"/>
    <w:basedOn w:val="WillCont2"/>
  </w:style>
  <w:style w:type="paragraph" w:customStyle="1" w:styleId="WillCont4">
    <w:name w:val="Will Cont 4"/>
    <w:basedOn w:val="WillCont3"/>
    <w:next w:val="Normal"/>
  </w:style>
  <w:style w:type="paragraph" w:customStyle="1" w:styleId="WillL1">
    <w:name w:val="Will_L1"/>
    <w:basedOn w:val="Normal"/>
    <w:next w:val="Normal"/>
    <w:pPr>
      <w:keepNext/>
      <w:keepLines/>
      <w:numPr>
        <w:numId w:val="25"/>
      </w:numPr>
      <w:spacing w:before="480" w:after="480"/>
      <w:jc w:val="center"/>
      <w:outlineLvl w:val="0"/>
    </w:pPr>
    <w:rPr>
      <w:b/>
      <w:caps/>
      <w:szCs w:val="20"/>
    </w:rPr>
  </w:style>
  <w:style w:type="paragraph" w:customStyle="1" w:styleId="WillL2">
    <w:name w:val="Will_L2"/>
    <w:basedOn w:val="WillL1"/>
    <w:pPr>
      <w:keepNext w:val="0"/>
      <w:keepLines w:val="0"/>
      <w:numPr>
        <w:ilvl w:val="1"/>
      </w:numPr>
      <w:spacing w:before="0" w:after="240" w:line="480" w:lineRule="auto"/>
      <w:jc w:val="both"/>
      <w:outlineLvl w:val="1"/>
    </w:pPr>
    <w:rPr>
      <w:b w:val="0"/>
      <w:caps w:val="0"/>
    </w:rPr>
  </w:style>
  <w:style w:type="paragraph" w:customStyle="1" w:styleId="WillL3">
    <w:name w:val="Will_L3"/>
    <w:basedOn w:val="WillL2"/>
    <w:pPr>
      <w:numPr>
        <w:ilvl w:val="2"/>
      </w:numPr>
      <w:spacing w:line="240" w:lineRule="auto"/>
      <w:outlineLvl w:val="2"/>
    </w:pPr>
  </w:style>
  <w:style w:type="paragraph" w:customStyle="1" w:styleId="WillL4">
    <w:name w:val="Will_L4"/>
    <w:basedOn w:val="WillL3"/>
    <w:pPr>
      <w:numPr>
        <w:ilvl w:val="3"/>
      </w:numPr>
      <w:outlineLvl w:val="3"/>
    </w:pPr>
  </w:style>
  <w:style w:type="character" w:customStyle="1" w:styleId="DocIDHeaderFooter">
    <w:name w:val="Doc ID Header/Footer"/>
    <w:basedOn w:val="DefaultParagraphFont"/>
    <w:rsid w:val="00531D87"/>
    <w:rPr>
      <w:rFonts w:ascii="Times New Roman" w:hAnsi="Times New Roman"/>
      <w:sz w:val="16"/>
    </w:rPr>
  </w:style>
  <w:style w:type="paragraph" w:customStyle="1" w:styleId="CSJWillDocTitle">
    <w:name w:val="CSJ Will DocTitle"/>
    <w:qFormat/>
    <w:rsid w:val="00E4011D"/>
    <w:pPr>
      <w:keepLines/>
      <w:spacing w:after="480"/>
      <w:jc w:val="center"/>
    </w:pPr>
    <w:rPr>
      <w:b/>
      <w:bCs/>
      <w:kern w:val="28"/>
      <w:sz w:val="32"/>
      <w:szCs w:val="32"/>
    </w:rPr>
  </w:style>
  <w:style w:type="paragraph" w:customStyle="1" w:styleId="CSJWillDocBody">
    <w:name w:val="CSJ Will DocBody"/>
    <w:basedOn w:val="BodyTextFirstIndent2DS"/>
    <w:qFormat/>
    <w:rsid w:val="001E7E83"/>
  </w:style>
  <w:style w:type="paragraph" w:customStyle="1" w:styleId="CSJWillList1">
    <w:name w:val="CSJ Will List1"/>
    <w:qFormat/>
    <w:rsid w:val="00A755A0"/>
    <w:pPr>
      <w:keepNext/>
      <w:numPr>
        <w:numId w:val="39"/>
      </w:numPr>
      <w:spacing w:before="360" w:after="360"/>
      <w:jc w:val="center"/>
      <w:outlineLvl w:val="0"/>
    </w:pPr>
    <w:rPr>
      <w:b/>
      <w:caps/>
      <w:sz w:val="24"/>
    </w:rPr>
  </w:style>
  <w:style w:type="numbering" w:customStyle="1" w:styleId="CSJWillList">
    <w:name w:val="CSJ Will List"/>
    <w:uiPriority w:val="99"/>
    <w:rsid w:val="00A755A0"/>
    <w:pPr>
      <w:numPr>
        <w:numId w:val="32"/>
      </w:numPr>
    </w:pPr>
  </w:style>
  <w:style w:type="paragraph" w:customStyle="1" w:styleId="CSJWillList2">
    <w:name w:val="CSJ Will List2"/>
    <w:basedOn w:val="CSJWillDocBody"/>
    <w:qFormat/>
    <w:rsid w:val="00A755A0"/>
    <w:pPr>
      <w:numPr>
        <w:ilvl w:val="1"/>
        <w:numId w:val="39"/>
      </w:numPr>
      <w:outlineLvl w:val="1"/>
    </w:pPr>
  </w:style>
  <w:style w:type="paragraph" w:customStyle="1" w:styleId="CSJWillList3">
    <w:name w:val="CSJ Will List3"/>
    <w:basedOn w:val="CSJWillList2"/>
    <w:qFormat/>
    <w:rsid w:val="00BC3556"/>
    <w:pPr>
      <w:numPr>
        <w:ilvl w:val="2"/>
      </w:numPr>
      <w:outlineLvl w:val="2"/>
    </w:pPr>
  </w:style>
  <w:style w:type="paragraph" w:customStyle="1" w:styleId="CSJWillList4">
    <w:name w:val="CSJ Will List4"/>
    <w:basedOn w:val="CSJWillList3"/>
    <w:qFormat/>
    <w:rsid w:val="00BC3556"/>
    <w:pPr>
      <w:numPr>
        <w:ilvl w:val="3"/>
      </w:numPr>
      <w:outlineLvl w:val="3"/>
    </w:pPr>
  </w:style>
  <w:style w:type="paragraph" w:customStyle="1" w:styleId="CSJDocNotary">
    <w:name w:val="CSJ Doc Notary"/>
    <w:qFormat/>
    <w:rsid w:val="001E7E83"/>
    <w:pPr>
      <w:spacing w:after="240"/>
      <w:contextualSpacing/>
    </w:pPr>
    <w:rPr>
      <w:sz w:val="24"/>
      <w:szCs w:val="24"/>
    </w:rPr>
  </w:style>
  <w:style w:type="paragraph" w:customStyle="1" w:styleId="CSJDocSignature">
    <w:name w:val="CSJ Doc Signature"/>
    <w:qFormat/>
    <w:rsid w:val="001E7E83"/>
    <w:pPr>
      <w:tabs>
        <w:tab w:val="right" w:pos="9350"/>
      </w:tabs>
      <w:spacing w:after="960"/>
      <w:ind w:left="4320"/>
      <w:contextualSpacing/>
    </w:pPr>
    <w:rPr>
      <w:sz w:val="24"/>
      <w:szCs w:val="24"/>
    </w:rPr>
  </w:style>
  <w:style w:type="paragraph" w:customStyle="1" w:styleId="CSJDocSignLine">
    <w:name w:val="CSJ Doc Sign Line"/>
    <w:basedOn w:val="CSJDocSignature"/>
    <w:qFormat/>
    <w:rsid w:val="001E7E83"/>
    <w:pPr>
      <w:spacing w:before="480" w:after="0"/>
    </w:pPr>
    <w:rPr>
      <w:u w:val="single"/>
    </w:rPr>
  </w:style>
  <w:style w:type="character" w:styleId="CommentReference">
    <w:name w:val="annotation reference"/>
    <w:basedOn w:val="DefaultParagraphFont"/>
    <w:rsid w:val="004D0127"/>
    <w:rPr>
      <w:sz w:val="16"/>
      <w:szCs w:val="16"/>
    </w:rPr>
  </w:style>
  <w:style w:type="paragraph" w:styleId="CommentText">
    <w:name w:val="annotation text"/>
    <w:basedOn w:val="Normal"/>
    <w:link w:val="CommentTextChar"/>
    <w:rsid w:val="004D01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D0127"/>
  </w:style>
  <w:style w:type="paragraph" w:styleId="CommentSubject">
    <w:name w:val="annotation subject"/>
    <w:basedOn w:val="CommentText"/>
    <w:next w:val="CommentText"/>
    <w:link w:val="CommentSubjectChar"/>
    <w:rsid w:val="004D01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D0127"/>
    <w:rPr>
      <w:b/>
      <w:bCs/>
    </w:rPr>
  </w:style>
  <w:style w:type="paragraph" w:styleId="Revision">
    <w:name w:val="Revision"/>
    <w:hidden/>
    <w:uiPriority w:val="99"/>
    <w:semiHidden/>
    <w:rsid w:val="004D0127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D01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D012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813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hsga\forms\03)%20Disclaimer\1.%20%20Introduction\Disclaimer%20Will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Disclaimer Will-Template.dot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DOCS-#1031871-v2-FORM_SIMPLE_WILL_MARRIED_OUTRIGHT_TO_CHILDREN.DOC</vt:lpstr>
    </vt:vector>
  </TitlesOfParts>
  <Company>Boult, Cummings, et al.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DOCS-#1031871-v2-FORM_SIMPLE_WILL_MARRIED_OUTRIGHT_TO_CHILDREN.DOC</dc:title>
  <dc:subject/>
  <dc:creator>Brian S. Shelton</dc:creator>
  <cp:keywords/>
  <dc:description/>
  <cp:lastModifiedBy>Lowell Stewart</cp:lastModifiedBy>
  <cp:revision>2</cp:revision>
  <cp:lastPrinted>2005-03-08T19:26:00Z</cp:lastPrinted>
  <dcterms:created xsi:type="dcterms:W3CDTF">2019-09-04T16:51:00Z</dcterms:created>
  <dcterms:modified xsi:type="dcterms:W3CDTF">2019-09-04T16:51:00Z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ber">
    <vt:lpwstr>1031871</vt:lpwstr>
  </property>
  <property fmtid="{D5CDD505-2E9C-101B-9397-08002B2CF9AE}" pid="3" name="DocVersion">
    <vt:lpwstr>2</vt:lpwstr>
  </property>
  <property fmtid="{D5CDD505-2E9C-101B-9397-08002B2CF9AE}" pid="4" name="CMCode">
    <vt:lpwstr>999996-062</vt:lpwstr>
  </property>
</Properties>
</file>